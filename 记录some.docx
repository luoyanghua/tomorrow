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记录some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"http://localhost:3410/Image/Viewer?DicomDirPath=E:/work/ct-dhw/DICOMDIR"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http://localhost:3410/Image/Viewer?DicomDirPath=E:\work\ct-dhw\DICOMDIR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综合点：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@Styles.Render("~/Front/style/ImageStyle")调用css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C904F7"/>
    <w:rsid w:val="41F125F4"/>
    <w:rsid w:val="41F95787"/>
    <w:rsid w:val="4C3E0C63"/>
    <w:rsid w:val="4FFD742D"/>
    <w:rsid w:val="58E478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2018-10-10T09:41:48Z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